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379E2F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65E52CC" w14:textId="65E4D511" w:rsidR="001B2ABD" w:rsidRPr="0059649E" w:rsidRDefault="002B3F05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0C47E791" wp14:editId="55275942">
                      <wp:extent cx="2124075" cy="1552575"/>
                      <wp:effectExtent l="19050" t="19050" r="47625" b="4762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15525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E8A3B2" w14:textId="25DCB744" w:rsidR="002B3F05" w:rsidRPr="00EE4C8D" w:rsidRDefault="00B554AB" w:rsidP="002B3F05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  <w:r w:rsidRPr="00B554AB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289B2D55" wp14:editId="0AD925FD">
                                        <wp:extent cx="942975" cy="1114425"/>
                                        <wp:effectExtent l="0" t="0" r="9525" b="9525"/>
                                        <wp:docPr id="6" name="Imagen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2975" cy="1114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B3F05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72B68E1" wp14:editId="7312F38D">
                                        <wp:extent cx="1238250" cy="1371600"/>
                                        <wp:effectExtent l="0" t="0" r="0" b="0"/>
                                        <wp:docPr id="5" name="Imagen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n 5"/>
                                                <pic:cNvPicPr/>
                                              </pic:nvPicPr>
                                              <pic:blipFill rotWithShape="1"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8250" cy="1371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2DCAED1" w14:textId="77777777" w:rsidR="002B3F05" w:rsidRPr="00EE4C8D" w:rsidRDefault="002B3F05" w:rsidP="002B3F05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C47E791" id="Óvalo 2" o:spid="_x0000_s1026" alt="Título: Foto de rostro de hombre profesional" style="width:167.2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" fillcolor="black [3213]" strokecolor="#94b6d2 [3204]" strokeweight="5pt">
                      <v:stroke joinstyle="miter"/>
                      <v:textbox>
                        <w:txbxContent>
                          <w:p w14:paraId="17E8A3B2" w14:textId="25DCB744" w:rsidR="002B3F05" w:rsidRPr="00EE4C8D" w:rsidRDefault="00B554AB" w:rsidP="002B3F0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 w:rsidRPr="00B554AB">
                              <w:rPr>
                                <w:noProof/>
                              </w:rPr>
                              <w:drawing>
                                <wp:inline distT="0" distB="0" distL="0" distR="0" wp14:anchorId="289B2D55" wp14:editId="0AD925FD">
                                  <wp:extent cx="942975" cy="1114425"/>
                                  <wp:effectExtent l="0" t="0" r="9525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B3F05">
                              <w:rPr>
                                <w:noProof/>
                                <w:lang w:val="es-ES_tradnl"/>
                              </w:rPr>
                              <w:drawing>
                                <wp:inline distT="0" distB="0" distL="0" distR="0" wp14:anchorId="772B68E1" wp14:editId="7312F38D">
                                  <wp:extent cx="1238250" cy="137160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DCAED1" w14:textId="77777777" w:rsidR="002B3F05" w:rsidRPr="00EE4C8D" w:rsidRDefault="002B3F05" w:rsidP="002B3F0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B9B30A2" w14:textId="30470AB3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BA56621" w14:textId="0667D6AA" w:rsidR="001B2ABD" w:rsidRDefault="00707A97" w:rsidP="001B2ABD">
            <w:pPr>
              <w:pStyle w:val="Ttulo"/>
            </w:pPr>
            <w:r>
              <w:t xml:space="preserve">laura </w:t>
            </w:r>
            <w:r w:rsidR="00B554AB">
              <w:t>A</w:t>
            </w:r>
            <w:r>
              <w:t>vila</w:t>
            </w:r>
          </w:p>
          <w:p w14:paraId="58A2EB4F" w14:textId="30D25600" w:rsidR="00D73942" w:rsidRDefault="00D73942" w:rsidP="00D73942">
            <w:r>
              <w:t>DNI 20844496 –SEXO FEMENINO-FECHA NACIMIENTO 23/12/1969-</w:t>
            </w:r>
          </w:p>
          <w:p w14:paraId="0AD7117A" w14:textId="103A1718" w:rsidR="00D73942" w:rsidRPr="00D73942" w:rsidRDefault="00D73942" w:rsidP="00D73942">
            <w:r>
              <w:t>NACIONALIDAD ARGENTINA.</w:t>
            </w:r>
            <w:bookmarkStart w:id="0" w:name="_GoBack"/>
            <w:bookmarkEnd w:id="0"/>
          </w:p>
          <w:p w14:paraId="734BF16D" w14:textId="7FDAAD3B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39AC98BA" w14:textId="77777777" w:rsidTr="001B2ABD">
        <w:tc>
          <w:tcPr>
            <w:tcW w:w="3600" w:type="dxa"/>
          </w:tcPr>
          <w:p w14:paraId="360463F6" w14:textId="52FE6F76" w:rsidR="001B2ABD" w:rsidRPr="0059649E" w:rsidRDefault="001B2ABD" w:rsidP="00036450">
            <w:pPr>
              <w:pStyle w:val="Ttulo3"/>
            </w:pPr>
          </w:p>
          <w:p w14:paraId="49C4F200" w14:textId="1628379B" w:rsidR="00036450" w:rsidRPr="0059649E" w:rsidRDefault="00036450" w:rsidP="00AE4DE5"/>
          <w:p w14:paraId="2384D5F9" w14:textId="77777777" w:rsidR="00036450" w:rsidRPr="0059649E" w:rsidRDefault="00036450" w:rsidP="00036450"/>
          <w:sdt>
            <w:sdtPr>
              <w:id w:val="-1954003311"/>
              <w:placeholder>
                <w:docPart w:val="0E11850860544739A7E5CAAEE56D2717"/>
              </w:placeholder>
              <w:temporary/>
              <w:showingPlcHdr/>
              <w15:appearance w15:val="hidden"/>
            </w:sdtPr>
            <w:sdtEndPr/>
            <w:sdtContent>
              <w:p w14:paraId="3A11817B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17E4ECEDDC164034B5C4B0CE7F350138"/>
              </w:placeholder>
              <w:temporary/>
              <w:showingPlcHdr/>
              <w15:appearance w15:val="hidden"/>
            </w:sdtPr>
            <w:sdtEndPr/>
            <w:sdtContent>
              <w:p w14:paraId="4CA12539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5D1DD7DE" w14:textId="60AEB72E" w:rsidR="004D3011" w:rsidRPr="0059649E" w:rsidRDefault="00AE4DE5" w:rsidP="004D3011">
            <w:r>
              <w:t>3541-607210</w:t>
            </w:r>
          </w:p>
          <w:p w14:paraId="5CEF4985" w14:textId="77777777" w:rsidR="004D3011" w:rsidRPr="0059649E" w:rsidRDefault="004D3011" w:rsidP="004D3011"/>
          <w:p w14:paraId="62E46668" w14:textId="7ECDBA63" w:rsidR="004D3011" w:rsidRPr="0059649E" w:rsidRDefault="00AE4DE5" w:rsidP="004D3011">
            <w:r>
              <w:t>DIRECCION</w:t>
            </w:r>
          </w:p>
          <w:p w14:paraId="6F397D9E" w14:textId="0D1B4593" w:rsidR="004D3011" w:rsidRDefault="00AE4DE5" w:rsidP="004D3011">
            <w:r>
              <w:t>B COLINAS</w:t>
            </w:r>
          </w:p>
          <w:p w14:paraId="6A48D218" w14:textId="74D280B5" w:rsidR="00AE4DE5" w:rsidRDefault="00AE4DE5" w:rsidP="004D3011">
            <w:r>
              <w:t>Grimberg y Cerro de la Gloria</w:t>
            </w:r>
          </w:p>
          <w:p w14:paraId="4AA0928B" w14:textId="29F8C93B" w:rsidR="00AE4DE5" w:rsidRPr="0059649E" w:rsidRDefault="00AE4DE5" w:rsidP="004D3011">
            <w:r>
              <w:t>Villa Carlos Paz</w:t>
            </w:r>
          </w:p>
          <w:p w14:paraId="0B950E70" w14:textId="77777777" w:rsidR="004D3011" w:rsidRPr="0059649E" w:rsidRDefault="004D3011" w:rsidP="004D3011"/>
          <w:sdt>
            <w:sdtPr>
              <w:id w:val="-240260293"/>
              <w:placeholder>
                <w:docPart w:val="BA6DC6A257B248EAA0FF04A1DB6B9718"/>
              </w:placeholder>
              <w:temporary/>
              <w:showingPlcHdr/>
              <w15:appearance w15:val="hidden"/>
            </w:sdtPr>
            <w:sdtEndPr/>
            <w:sdtContent>
              <w:p w14:paraId="705791DC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6A83A772" w14:textId="64BE5512" w:rsidR="00036450" w:rsidRPr="009A09AC" w:rsidRDefault="00AE4DE5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Laumab1@hotmail.com</w:t>
            </w:r>
          </w:p>
          <w:p w14:paraId="57BBAA70" w14:textId="77777777" w:rsidR="004142CD" w:rsidRPr="0059649E" w:rsidRDefault="004142CD" w:rsidP="004142CD"/>
          <w:p w14:paraId="4AC7F2F9" w14:textId="484CA39E" w:rsidR="004D3011" w:rsidRPr="0059649E" w:rsidRDefault="004D3011" w:rsidP="004D3011"/>
        </w:tc>
        <w:tc>
          <w:tcPr>
            <w:tcW w:w="720" w:type="dxa"/>
          </w:tcPr>
          <w:p w14:paraId="73C109F4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4227ACAD8744E59A76371B46EAA4026"/>
              </w:placeholder>
              <w:temporary/>
              <w:showingPlcHdr/>
              <w15:appearance w15:val="hidden"/>
            </w:sdtPr>
            <w:sdtEndPr/>
            <w:sdtContent>
              <w:p w14:paraId="4FA7CB21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32883A2" w14:textId="23B7C1D6" w:rsidR="00036450" w:rsidRPr="0059649E" w:rsidRDefault="00707A97" w:rsidP="00B359E4">
            <w:pPr>
              <w:pStyle w:val="Ttulo4"/>
            </w:pPr>
            <w:r>
              <w:t>ENET N 1 JOSE MENENDEZ-RIO GALLEGOS-SANTA CRUZ</w:t>
            </w:r>
          </w:p>
          <w:p w14:paraId="744EC51A" w14:textId="7341DAC3" w:rsidR="00036450" w:rsidRPr="0059649E" w:rsidRDefault="00707A97" w:rsidP="00B359E4">
            <w:pPr>
              <w:pStyle w:val="Fecha"/>
            </w:pPr>
            <w:r>
              <w:t>1983</w:t>
            </w:r>
            <w:r w:rsidR="00036450" w:rsidRPr="0059649E">
              <w:rPr>
                <w:lang w:bidi="es-ES"/>
              </w:rPr>
              <w:t xml:space="preserve"> - </w:t>
            </w:r>
            <w:r>
              <w:t>1989</w:t>
            </w:r>
          </w:p>
          <w:p w14:paraId="0CEC5BFA" w14:textId="3341B1C7" w:rsidR="00CC0C6D" w:rsidRPr="0059649E" w:rsidRDefault="00707A97" w:rsidP="00CC0C6D">
            <w:r>
              <w:t>Realice mis estudios secundarios en este establecimiento</w:t>
            </w:r>
            <w:r w:rsidR="00CC0C6D" w:rsidRPr="0059649E">
              <w:rPr>
                <w:lang w:bidi="es-ES"/>
              </w:rPr>
              <w:t xml:space="preserve"> </w:t>
            </w:r>
            <w:r w:rsidR="003C54A0">
              <w:rPr>
                <w:lang w:bidi="es-ES"/>
              </w:rPr>
              <w:t>obteniendo el titulo de MAESTRO MAYOR DE OBRAS.</w:t>
            </w:r>
          </w:p>
          <w:p w14:paraId="62913E17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0D3C7CB2" w14:textId="64885DC0" w:rsidR="00707A97" w:rsidRPr="00707A97" w:rsidRDefault="00707A97" w:rsidP="00707A97">
            <w:pPr>
              <w:pStyle w:val="Ttulo4"/>
            </w:pPr>
            <w:r>
              <w:t>I.S.P.C.</w:t>
            </w:r>
          </w:p>
          <w:p w14:paraId="3E761E8C" w14:textId="1506F0B4" w:rsidR="00036450" w:rsidRPr="0059649E" w:rsidRDefault="00707A97" w:rsidP="00B359E4">
            <w:pPr>
              <w:pStyle w:val="Fecha"/>
            </w:pPr>
            <w:r>
              <w:t>2022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547EC723" w14:textId="491CEF0A" w:rsidR="001424E5" w:rsidRPr="0059649E" w:rsidRDefault="00707A97" w:rsidP="001424E5">
            <w:r>
              <w:t xml:space="preserve">Estoy </w:t>
            </w:r>
            <w:r w:rsidR="007C6D83">
              <w:t>realizando la Tecnicatura en DESARROLLO WEB Y APICACIONES DIGITALES</w:t>
            </w:r>
            <w:r w:rsidR="001424E5" w:rsidRPr="0059649E">
              <w:rPr>
                <w:lang w:bidi="es-ES"/>
              </w:rPr>
              <w:t xml:space="preserve"> </w:t>
            </w:r>
          </w:p>
          <w:p w14:paraId="1EAA613C" w14:textId="77777777" w:rsidR="004142CD" w:rsidRPr="0059649E" w:rsidRDefault="004142CD" w:rsidP="00036450"/>
          <w:sdt>
            <w:sdtPr>
              <w:id w:val="1001553383"/>
              <w:placeholder>
                <w:docPart w:val="72A47984C1874A5296BF05ED3159E84D"/>
              </w:placeholder>
              <w:temporary/>
              <w:showingPlcHdr/>
              <w15:appearance w15:val="hidden"/>
            </w:sdtPr>
            <w:sdtEndPr/>
            <w:sdtContent>
              <w:p w14:paraId="0960F445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787BAC1" w14:textId="09DD0ED8" w:rsidR="00036450" w:rsidRPr="0059649E" w:rsidRDefault="007C6D83" w:rsidP="00B359E4">
            <w:pPr>
              <w:pStyle w:val="Ttulo4"/>
              <w:rPr>
                <w:bCs/>
              </w:rPr>
            </w:pPr>
            <w:r>
              <w:t>DISCO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5D146716" w14:textId="2F90800C" w:rsidR="00036450" w:rsidRPr="0059649E" w:rsidRDefault="007C6D83" w:rsidP="00B359E4">
            <w:pPr>
              <w:pStyle w:val="Fecha"/>
            </w:pPr>
            <w:r>
              <w:t>1993</w:t>
            </w:r>
            <w:r w:rsidR="004142CD" w:rsidRPr="0059649E">
              <w:rPr>
                <w:lang w:bidi="es-ES"/>
              </w:rPr>
              <w:t xml:space="preserve"> - </w:t>
            </w:r>
            <w:r>
              <w:t>ACTUALIDAD</w:t>
            </w:r>
          </w:p>
          <w:p w14:paraId="60334FB2" w14:textId="2E157879" w:rsidR="00237A34" w:rsidRPr="0059649E" w:rsidRDefault="007C6D83" w:rsidP="00036450">
            <w:r>
              <w:t xml:space="preserve">Me desempeñe como </w:t>
            </w:r>
            <w:proofErr w:type="gramStart"/>
            <w:r>
              <w:t>cajera</w:t>
            </w:r>
            <w:r w:rsidR="00237A34">
              <w:t xml:space="preserve">  </w:t>
            </w:r>
            <w:r>
              <w:t>,</w:t>
            </w:r>
            <w:proofErr w:type="gramEnd"/>
            <w:r>
              <w:t xml:space="preserve">repositora y actualmente como </w:t>
            </w:r>
            <w:proofErr w:type="spellStart"/>
            <w:r>
              <w:t>per</w:t>
            </w:r>
            <w:r w:rsidR="003C54A0">
              <w:t>ilis</w:t>
            </w:r>
            <w:r w:rsidR="00237A34">
              <w:t>ta</w:t>
            </w:r>
            <w:proofErr w:type="spellEnd"/>
            <w:r w:rsidR="00237A34">
              <w:t>.</w:t>
            </w:r>
          </w:p>
          <w:p w14:paraId="149CDC67" w14:textId="08BB9872" w:rsidR="004D3011" w:rsidRPr="0059649E" w:rsidRDefault="007C6D83" w:rsidP="00B359E4">
            <w:pPr>
              <w:pStyle w:val="Ttulo4"/>
              <w:rPr>
                <w:bCs/>
              </w:rPr>
            </w:pPr>
            <w:r w:rsidRPr="003C54A0">
              <w:rPr>
                <w:b w:val="0"/>
                <w:bCs/>
              </w:rPr>
              <w:t xml:space="preserve">Durante estos años </w:t>
            </w:r>
            <w:r w:rsidR="00FD2789">
              <w:rPr>
                <w:b w:val="0"/>
                <w:bCs/>
              </w:rPr>
              <w:t xml:space="preserve">tuve la posibilidad de trabajar en </w:t>
            </w:r>
            <w:r w:rsidR="003C54A0">
              <w:rPr>
                <w:b w:val="0"/>
                <w:bCs/>
              </w:rPr>
              <w:t>varios</w:t>
            </w:r>
            <w:r w:rsidR="00FD2789">
              <w:rPr>
                <w:b w:val="0"/>
                <w:bCs/>
              </w:rPr>
              <w:t xml:space="preserve"> </w:t>
            </w:r>
            <w:proofErr w:type="gramStart"/>
            <w:r w:rsidR="00FD2789">
              <w:rPr>
                <w:b w:val="0"/>
                <w:bCs/>
              </w:rPr>
              <w:t xml:space="preserve">de </w:t>
            </w:r>
            <w:r w:rsidR="003C54A0">
              <w:rPr>
                <w:b w:val="0"/>
                <w:bCs/>
              </w:rPr>
              <w:t xml:space="preserve"> los</w:t>
            </w:r>
            <w:proofErr w:type="gramEnd"/>
            <w:r w:rsidR="003C54A0">
              <w:rPr>
                <w:b w:val="0"/>
                <w:bCs/>
              </w:rPr>
              <w:t xml:space="preserve"> sectores</w:t>
            </w:r>
            <w:r w:rsidR="00FD2789">
              <w:rPr>
                <w:b w:val="0"/>
                <w:bCs/>
              </w:rPr>
              <w:t xml:space="preserve"> de la sucursal,</w:t>
            </w:r>
            <w:r w:rsidR="003C54A0">
              <w:rPr>
                <w:b w:val="0"/>
                <w:bCs/>
              </w:rPr>
              <w:t xml:space="preserve">  aprendí</w:t>
            </w:r>
            <w:r w:rsidR="00FD2789">
              <w:rPr>
                <w:b w:val="0"/>
                <w:bCs/>
              </w:rPr>
              <w:t xml:space="preserve"> la importancia del</w:t>
            </w:r>
            <w:r w:rsidR="003C54A0">
              <w:rPr>
                <w:b w:val="0"/>
                <w:bCs/>
              </w:rPr>
              <w:t xml:space="preserve">  trabaj</w:t>
            </w:r>
            <w:r w:rsidR="00FD2789">
              <w:rPr>
                <w:b w:val="0"/>
                <w:bCs/>
              </w:rPr>
              <w:t>o</w:t>
            </w:r>
            <w:r w:rsidR="003C54A0">
              <w:rPr>
                <w:b w:val="0"/>
                <w:bCs/>
              </w:rPr>
              <w:t xml:space="preserve"> en equipo</w:t>
            </w:r>
            <w:r w:rsidR="00FD2789">
              <w:rPr>
                <w:b w:val="0"/>
                <w:bCs/>
              </w:rPr>
              <w:t xml:space="preserve"> ,el significado de sinergia</w:t>
            </w:r>
            <w:r w:rsidR="003C54A0">
              <w:rPr>
                <w:b w:val="0"/>
                <w:bCs/>
              </w:rPr>
              <w:t xml:space="preserve"> ,</w:t>
            </w:r>
            <w:r w:rsidR="00FD2789">
              <w:rPr>
                <w:b w:val="0"/>
                <w:bCs/>
              </w:rPr>
              <w:t xml:space="preserve"> donde uno</w:t>
            </w:r>
            <w:r w:rsidR="00237A34">
              <w:rPr>
                <w:b w:val="0"/>
                <w:bCs/>
              </w:rPr>
              <w:t xml:space="preserve"> + </w:t>
            </w:r>
            <w:r w:rsidR="00FD2789">
              <w:rPr>
                <w:b w:val="0"/>
                <w:bCs/>
              </w:rPr>
              <w:t xml:space="preserve"> uno no es dos..</w:t>
            </w:r>
            <w:r w:rsidR="003C54A0">
              <w:rPr>
                <w:b w:val="0"/>
                <w:bCs/>
              </w:rPr>
              <w:t xml:space="preserve"> </w:t>
            </w:r>
            <w:r w:rsidR="00FD2789">
              <w:rPr>
                <w:b w:val="0"/>
                <w:bCs/>
              </w:rPr>
              <w:t>L</w:t>
            </w:r>
            <w:r w:rsidR="003C54A0">
              <w:rPr>
                <w:b w:val="0"/>
                <w:bCs/>
              </w:rPr>
              <w:t xml:space="preserve">a </w:t>
            </w:r>
            <w:proofErr w:type="gramStart"/>
            <w:r w:rsidR="003C54A0">
              <w:rPr>
                <w:b w:val="0"/>
                <w:bCs/>
              </w:rPr>
              <w:t>flexibilidad</w:t>
            </w:r>
            <w:r w:rsidR="00FD2789">
              <w:rPr>
                <w:b w:val="0"/>
                <w:bCs/>
              </w:rPr>
              <w:t xml:space="preserve"> ,</w:t>
            </w:r>
            <w:proofErr w:type="gramEnd"/>
            <w:r w:rsidR="00237A34">
              <w:rPr>
                <w:b w:val="0"/>
                <w:bCs/>
              </w:rPr>
              <w:t xml:space="preserve"> </w:t>
            </w:r>
            <w:r w:rsidR="00FD2789">
              <w:rPr>
                <w:b w:val="0"/>
                <w:bCs/>
              </w:rPr>
              <w:t xml:space="preserve">la responsabilidad </w:t>
            </w:r>
            <w:r w:rsidR="00237A34">
              <w:rPr>
                <w:b w:val="0"/>
                <w:bCs/>
              </w:rPr>
              <w:t>y el compromiso son valores que forman parte de mi persona.</w:t>
            </w:r>
          </w:p>
          <w:p w14:paraId="37EBE214" w14:textId="77777777" w:rsidR="004D3011" w:rsidRPr="0059649E" w:rsidRDefault="004D3011" w:rsidP="00036450"/>
          <w:p w14:paraId="6F4CF580" w14:textId="28FE8260" w:rsidR="00036450" w:rsidRPr="0059649E" w:rsidRDefault="00237A34" w:rsidP="00036450">
            <w:pPr>
              <w:pStyle w:val="Ttulo2"/>
            </w:pPr>
            <w:r>
              <w:t xml:space="preserve">tengo conocimientos </w:t>
            </w:r>
          </w:p>
          <w:p w14:paraId="6ACD6E25" w14:textId="77777777" w:rsidR="00036450" w:rsidRPr="00D73942" w:rsidRDefault="00AE4DE5" w:rsidP="004D3011">
            <w:pPr>
              <w:rPr>
                <w:noProof/>
                <w:color w:val="000000" w:themeColor="text1"/>
                <w:lang w:eastAsia="zh-CN"/>
              </w:rPr>
            </w:pPr>
            <w:r w:rsidRPr="00D73942">
              <w:rPr>
                <w:noProof/>
                <w:color w:val="000000" w:themeColor="text1"/>
                <w:lang w:eastAsia="zh-CN"/>
              </w:rPr>
              <w:t xml:space="preserve">INGLES </w:t>
            </w:r>
          </w:p>
          <w:p w14:paraId="242273AC" w14:textId="008E720E" w:rsidR="00AE4DE5" w:rsidRPr="00D73942" w:rsidRDefault="00AE4DE5" w:rsidP="004D3011">
            <w:pPr>
              <w:rPr>
                <w:noProof/>
                <w:color w:val="000000" w:themeColor="text1"/>
                <w:lang w:eastAsia="zh-CN"/>
              </w:rPr>
            </w:pPr>
            <w:r w:rsidRPr="00D73942">
              <w:rPr>
                <w:noProof/>
                <w:color w:val="000000" w:themeColor="text1"/>
                <w:lang w:eastAsia="zh-CN"/>
              </w:rPr>
              <w:t xml:space="preserve"> EXCEL</w:t>
            </w:r>
          </w:p>
          <w:p w14:paraId="76732057" w14:textId="67DEBA36" w:rsidR="00AE4DE5" w:rsidRPr="0059649E" w:rsidRDefault="00AE4DE5" w:rsidP="004D3011">
            <w:pPr>
              <w:rPr>
                <w:color w:val="FFFFFF" w:themeColor="background1"/>
              </w:rPr>
            </w:pPr>
            <w:r w:rsidRPr="00D73942">
              <w:rPr>
                <w:noProof/>
                <w:color w:val="000000" w:themeColor="text1"/>
                <w:lang w:eastAsia="zh-CN"/>
              </w:rPr>
              <w:t>WORD</w:t>
            </w:r>
          </w:p>
        </w:tc>
      </w:tr>
    </w:tbl>
    <w:p w14:paraId="2D6BD96F" w14:textId="77777777" w:rsidR="0043117B" w:rsidRPr="0059649E" w:rsidRDefault="00866E0D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56F3B" w14:textId="77777777" w:rsidR="00866E0D" w:rsidRDefault="00866E0D" w:rsidP="000C45FF">
      <w:r>
        <w:separator/>
      </w:r>
    </w:p>
  </w:endnote>
  <w:endnote w:type="continuationSeparator" w:id="0">
    <w:p w14:paraId="2C75CD38" w14:textId="77777777" w:rsidR="00866E0D" w:rsidRDefault="00866E0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DF69B" w14:textId="77777777" w:rsidR="00866E0D" w:rsidRDefault="00866E0D" w:rsidP="000C45FF">
      <w:r>
        <w:separator/>
      </w:r>
    </w:p>
  </w:footnote>
  <w:footnote w:type="continuationSeparator" w:id="0">
    <w:p w14:paraId="34D23C38" w14:textId="77777777" w:rsidR="00866E0D" w:rsidRDefault="00866E0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25DE3" w14:textId="77777777" w:rsidR="000C45FF" w:rsidRPr="0059649E" w:rsidRDefault="000C45FF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5F125AC" wp14:editId="2F3F00F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ES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97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37A34"/>
    <w:rsid w:val="002400EB"/>
    <w:rsid w:val="002559EC"/>
    <w:rsid w:val="00256CF7"/>
    <w:rsid w:val="00281FD5"/>
    <w:rsid w:val="002B3F05"/>
    <w:rsid w:val="002D3CA3"/>
    <w:rsid w:val="0030481B"/>
    <w:rsid w:val="003156FC"/>
    <w:rsid w:val="003254B5"/>
    <w:rsid w:val="0037121F"/>
    <w:rsid w:val="003A6B7D"/>
    <w:rsid w:val="003B06CA"/>
    <w:rsid w:val="003C54A0"/>
    <w:rsid w:val="004071FC"/>
    <w:rsid w:val="004142CD"/>
    <w:rsid w:val="00426594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07A97"/>
    <w:rsid w:val="00715FCB"/>
    <w:rsid w:val="00743101"/>
    <w:rsid w:val="007775E1"/>
    <w:rsid w:val="007867A0"/>
    <w:rsid w:val="007927F5"/>
    <w:rsid w:val="007961BA"/>
    <w:rsid w:val="007C6D83"/>
    <w:rsid w:val="00802CA0"/>
    <w:rsid w:val="00866E0D"/>
    <w:rsid w:val="00905804"/>
    <w:rsid w:val="009260CD"/>
    <w:rsid w:val="00952C25"/>
    <w:rsid w:val="009927A1"/>
    <w:rsid w:val="009A09AC"/>
    <w:rsid w:val="00A2118D"/>
    <w:rsid w:val="00AD76E2"/>
    <w:rsid w:val="00AE4DE5"/>
    <w:rsid w:val="00B20152"/>
    <w:rsid w:val="00B359E4"/>
    <w:rsid w:val="00B43412"/>
    <w:rsid w:val="00B554AB"/>
    <w:rsid w:val="00B57D98"/>
    <w:rsid w:val="00B70850"/>
    <w:rsid w:val="00BD4249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73942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  <w:rsid w:val="00F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CF9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s-ES%7b22A157A2-C864-4B61-A51E-88A1AE457C7E%7d\%7b2921CDB0-F133-44C4-AB99-CA4D2A140BE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11850860544739A7E5CAAEE56D2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1FC7-EA5D-4711-ACD3-3471A05F003B}"/>
      </w:docPartPr>
      <w:docPartBody>
        <w:p w:rsidR="00C759CF" w:rsidRDefault="001715BD">
          <w:pPr>
            <w:pStyle w:val="0E11850860544739A7E5CAAEE56D2717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17E4ECEDDC164034B5C4B0CE7F350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EE77F-A3F3-42C3-AA1D-CD0D82A0AAB6}"/>
      </w:docPartPr>
      <w:docPartBody>
        <w:p w:rsidR="00C759CF" w:rsidRDefault="001715BD">
          <w:pPr>
            <w:pStyle w:val="17E4ECEDDC164034B5C4B0CE7F350138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BA6DC6A257B248EAA0FF04A1DB6B9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C519-C7E0-40AC-9E9B-4419D709DED8}"/>
      </w:docPartPr>
      <w:docPartBody>
        <w:p w:rsidR="00C759CF" w:rsidRDefault="001715BD">
          <w:pPr>
            <w:pStyle w:val="BA6DC6A257B248EAA0FF04A1DB6B9718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4227ACAD8744E59A76371B46EAA4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FD228-7A22-4E08-9A74-46C9C4A29A6D}"/>
      </w:docPartPr>
      <w:docPartBody>
        <w:p w:rsidR="00C759CF" w:rsidRDefault="001715BD">
          <w:pPr>
            <w:pStyle w:val="74227ACAD8744E59A76371B46EAA4026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72A47984C1874A5296BF05ED3159E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53F3C-2635-440B-9E75-DDE29BBD595B}"/>
      </w:docPartPr>
      <w:docPartBody>
        <w:p w:rsidR="00C759CF" w:rsidRDefault="001715BD">
          <w:pPr>
            <w:pStyle w:val="72A47984C1874A5296BF05ED3159E84D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75"/>
    <w:rsid w:val="001715BD"/>
    <w:rsid w:val="00195075"/>
    <w:rsid w:val="00C759CF"/>
    <w:rsid w:val="00D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11850860544739A7E5CAAEE56D2717">
    <w:name w:val="0E11850860544739A7E5CAAEE56D2717"/>
  </w:style>
  <w:style w:type="paragraph" w:customStyle="1" w:styleId="17E4ECEDDC164034B5C4B0CE7F350138">
    <w:name w:val="17E4ECEDDC164034B5C4B0CE7F350138"/>
  </w:style>
  <w:style w:type="paragraph" w:customStyle="1" w:styleId="BA6DC6A257B248EAA0FF04A1DB6B9718">
    <w:name w:val="BA6DC6A257B248EAA0FF04A1DB6B9718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74227ACAD8744E59A76371B46EAA4026">
    <w:name w:val="74227ACAD8744E59A76371B46EAA4026"/>
  </w:style>
  <w:style w:type="paragraph" w:customStyle="1" w:styleId="72A47984C1874A5296BF05ED3159E84D">
    <w:name w:val="72A47984C1874A5296BF05ED3159E84D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{2921CDB0-F133-44C4-AB99-CA4D2A140BE5}tf00546271_win32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2022-07-16T20:09:00Z</dcterms:created>
  <dcterms:modified xsi:type="dcterms:W3CDTF">2022-07-16T20:09:00Z</dcterms:modified>
</cp:coreProperties>
</file>